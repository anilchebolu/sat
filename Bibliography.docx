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E96C2" w14:textId="77777777" w:rsidR="003B49A2" w:rsidRPr="004A104E" w:rsidRDefault="004A104E">
      <w:pPr>
        <w:pStyle w:val="Heading1"/>
        <w:rPr>
          <w:color w:val="000000" w:themeColor="text1"/>
        </w:rPr>
      </w:pPr>
      <w:r w:rsidRPr="004A104E">
        <w:rPr>
          <w:color w:val="000000" w:themeColor="text1"/>
        </w:rPr>
        <w:t>Bibliography</w:t>
      </w:r>
    </w:p>
    <w:p w14:paraId="511A9014" w14:textId="77777777" w:rsidR="003B49A2" w:rsidRPr="004A104E" w:rsidRDefault="004A104E" w:rsidP="004A104E">
      <w:pPr>
        <w:pStyle w:val="ListBullet"/>
        <w:rPr>
          <w:color w:val="000000" w:themeColor="text1"/>
        </w:rPr>
      </w:pPr>
      <w:r w:rsidRPr="004A104E">
        <w:rPr>
          <w:color w:val="000000" w:themeColor="text1"/>
        </w:rPr>
        <w:t xml:space="preserve">Images- </w:t>
      </w:r>
      <w:hyperlink r:id="rId7" w:history="1">
        <w:r w:rsidRPr="004A104E">
          <w:rPr>
            <w:rStyle w:val="Hyperlink"/>
            <w:color w:val="000000" w:themeColor="text1"/>
          </w:rPr>
          <w:t>http://images.google.com</w:t>
        </w:r>
      </w:hyperlink>
    </w:p>
    <w:p w14:paraId="031635FF" w14:textId="77777777" w:rsidR="004A104E" w:rsidRPr="004A104E" w:rsidRDefault="004A104E" w:rsidP="004A104E">
      <w:pPr>
        <w:pStyle w:val="ListBullet"/>
        <w:rPr>
          <w:color w:val="000000" w:themeColor="text1"/>
        </w:rPr>
      </w:pPr>
      <w:r w:rsidRPr="004A104E">
        <w:rPr>
          <w:color w:val="000000" w:themeColor="text1"/>
        </w:rPr>
        <w:t xml:space="preserve">Mitappinventor2- </w:t>
      </w:r>
      <w:hyperlink r:id="rId8" w:history="1">
        <w:r w:rsidRPr="004A104E">
          <w:rPr>
            <w:rStyle w:val="Hyperlink"/>
            <w:color w:val="000000" w:themeColor="text1"/>
          </w:rPr>
          <w:t>http://ai2.appinventor.mit.edu</w:t>
        </w:r>
      </w:hyperlink>
    </w:p>
    <w:p w14:paraId="06222C3E" w14:textId="77777777" w:rsidR="004A104E" w:rsidRPr="004A104E" w:rsidRDefault="004A104E" w:rsidP="004A104E">
      <w:pPr>
        <w:pStyle w:val="ListBullet"/>
        <w:rPr>
          <w:color w:val="000000" w:themeColor="text1"/>
        </w:rPr>
      </w:pPr>
      <w:r w:rsidRPr="004A104E">
        <w:rPr>
          <w:color w:val="000000" w:themeColor="text1"/>
        </w:rPr>
        <w:t xml:space="preserve">Sat test questions- </w:t>
      </w:r>
      <w:hyperlink r:id="rId9" w:history="1">
        <w:r w:rsidRPr="004A104E">
          <w:rPr>
            <w:rStyle w:val="Hyperlink"/>
            <w:color w:val="000000" w:themeColor="text1"/>
          </w:rPr>
          <w:t>http://blog.prepscholar.com/printable-sat-practice-tests-4-free-official-tests</w:t>
        </w:r>
      </w:hyperlink>
    </w:p>
    <w:p w14:paraId="6807E744" w14:textId="77777777" w:rsidR="004A104E" w:rsidRPr="004A104E" w:rsidRDefault="004A104E" w:rsidP="004A104E">
      <w:pPr>
        <w:pStyle w:val="ListBullet"/>
        <w:numPr>
          <w:ilvl w:val="0"/>
          <w:numId w:val="0"/>
        </w:numPr>
        <w:ind w:left="432"/>
        <w:rPr>
          <w:color w:val="000000" w:themeColor="text1"/>
        </w:rPr>
      </w:pPr>
    </w:p>
    <w:p w14:paraId="12401B00" w14:textId="77777777" w:rsidR="004A104E" w:rsidRPr="004A104E" w:rsidRDefault="004A104E" w:rsidP="004A104E">
      <w:pPr>
        <w:pStyle w:val="ListBullet"/>
        <w:numPr>
          <w:ilvl w:val="0"/>
          <w:numId w:val="0"/>
        </w:numPr>
        <w:ind w:left="432"/>
        <w:rPr>
          <w:color w:val="000000" w:themeColor="text1"/>
        </w:rPr>
      </w:pPr>
      <w:bookmarkStart w:id="0" w:name="_GoBack"/>
      <w:bookmarkEnd w:id="0"/>
    </w:p>
    <w:p w14:paraId="40588A7E" w14:textId="77777777" w:rsidR="003B49A2" w:rsidRDefault="003B49A2">
      <w:pPr>
        <w:pStyle w:val="Heading2"/>
      </w:pPr>
    </w:p>
    <w:sectPr w:rsidR="003B49A2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551EC" w14:textId="77777777" w:rsidR="00DC1B7E" w:rsidRDefault="00DC1B7E">
      <w:r>
        <w:separator/>
      </w:r>
    </w:p>
    <w:p w14:paraId="2AE4810F" w14:textId="77777777" w:rsidR="00DC1B7E" w:rsidRDefault="00DC1B7E"/>
  </w:endnote>
  <w:endnote w:type="continuationSeparator" w:id="0">
    <w:p w14:paraId="4B273B1E" w14:textId="77777777" w:rsidR="00DC1B7E" w:rsidRDefault="00DC1B7E">
      <w:r>
        <w:continuationSeparator/>
      </w:r>
    </w:p>
    <w:p w14:paraId="3B13CA5C" w14:textId="77777777" w:rsidR="00DC1B7E" w:rsidRDefault="00DC1B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307CD2" w14:textId="77777777" w:rsidR="003B49A2" w:rsidRDefault="00DC1B7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6C462" w14:textId="77777777" w:rsidR="00DC1B7E" w:rsidRDefault="00DC1B7E">
      <w:r>
        <w:separator/>
      </w:r>
    </w:p>
    <w:p w14:paraId="1EB8D139" w14:textId="77777777" w:rsidR="00DC1B7E" w:rsidRDefault="00DC1B7E"/>
  </w:footnote>
  <w:footnote w:type="continuationSeparator" w:id="0">
    <w:p w14:paraId="1DA9EABC" w14:textId="77777777" w:rsidR="00DC1B7E" w:rsidRDefault="00DC1B7E">
      <w:r>
        <w:continuationSeparator/>
      </w:r>
    </w:p>
    <w:p w14:paraId="1A9EEC57" w14:textId="77777777" w:rsidR="00DC1B7E" w:rsidRDefault="00DC1B7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4E"/>
    <w:rsid w:val="003B49A2"/>
    <w:rsid w:val="004A104E"/>
    <w:rsid w:val="00DC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9B2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ages.google.com" TargetMode="External"/><Relationship Id="rId8" Type="http://schemas.openxmlformats.org/officeDocument/2006/relationships/hyperlink" Target="http://ai2.appinventor.mit.edu" TargetMode="External"/><Relationship Id="rId9" Type="http://schemas.openxmlformats.org/officeDocument/2006/relationships/hyperlink" Target="http://blog.prepscholar.com/printable-sat-practice-tests-4-free-official-tests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ilchebolu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76"/>
    <w:rsid w:val="0047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C91783265E3E4FB5860546FF56AF76">
    <w:name w:val="18C91783265E3E4FB5860546FF56AF7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6EF01B4827769A4DBCDE6CDF350B30C4">
    <w:name w:val="6EF01B4827769A4DBCDE6CDF350B3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</TotalTime>
  <Pages>1</Pages>
  <Words>56</Words>
  <Characters>323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Chebolu</dc:creator>
  <cp:keywords/>
  <dc:description/>
  <cp:lastModifiedBy>Anil Chebolu</cp:lastModifiedBy>
  <cp:revision>1</cp:revision>
  <dcterms:created xsi:type="dcterms:W3CDTF">2017-01-18T02:05:00Z</dcterms:created>
  <dcterms:modified xsi:type="dcterms:W3CDTF">2017-01-18T02:10:00Z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